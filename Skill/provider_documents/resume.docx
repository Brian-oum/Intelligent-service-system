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Resume Name"/>
        <w:tag w:val="Resume Name"/>
        <w:id w:val="-924265653"/>
        <w:placeholder>
          <w:docPart w:val="9B0F91F9B1F24A3284BE95189869E768"/>
        </w:placeholder>
        <w:docPartList>
          <w:docPartGallery w:val="Quick Parts"/>
          <w:docPartCategory w:val=" Resume Name"/>
        </w:docPartList>
      </w:sdtPr>
      <w:sdtContent>
        <w:p w14:paraId="20373B6C" w14:textId="23A0A83D" w:rsidR="00E350A4" w:rsidRDefault="00000000">
          <w:sdt>
            <w:sdtPr>
              <w:id w:val="1404875842"/>
              <w:placeholder>
                <w:docPart w:val="201A3E9209AF4298B42D8E7BE01D08C9"/>
              </w:placeholder>
              <w:date w:fullDate="2024-07-02T00:00:00Z">
                <w:dateFormat w:val="M/d/yyyy"/>
                <w:lid w:val="en-US"/>
                <w:storeMappedDataAs w:val="dateTime"/>
                <w:calendar w:val="gregorian"/>
              </w:date>
            </w:sdtPr>
            <w:sdtContent>
              <w:r w:rsidR="00B0686B">
                <w:t>7/2/2024</w:t>
              </w:r>
            </w:sdtContent>
          </w:sdt>
          <w:r>
            <w:rPr>
              <w:noProof/>
            </w:rPr>
            <w:t xml:space="preserve"> </w:t>
          </w:r>
        </w:p>
        <w:p w14:paraId="01EF565C" w14:textId="1BDAA9A5" w:rsidR="00E350A4" w:rsidRDefault="00000000">
          <w:pPr>
            <w:pStyle w:val="PersonalName"/>
          </w:pPr>
          <w:sdt>
            <w:sdtPr>
              <w:alias w:val="Author"/>
              <w:tag w:val=""/>
              <w:id w:val="1823003119"/>
              <w:placeholder>
                <w:docPart w:val="BFF4BE007D984360B24422C26D5DA3BF"/>
              </w:placeholder>
              <w:dataBinding w:prefixMappings="xmlns:ns0='http://purl.org/dc/elements/1.1/' xmlns:ns1='http://schemas.openxmlformats.org/package/2006/metadata/core-properties' " w:xpath="/ns1:coreProperties[1]/ns0:creator[1]" w:storeItemID="{6C3C8BC8-F283-45AE-878A-BAB7291924A1}"/>
              <w:text/>
            </w:sdtPr>
            <w:sdtContent>
              <w:r w:rsidR="000319AE">
                <w:t>BRIAN OUMA</w:t>
              </w:r>
            </w:sdtContent>
          </w:sdt>
        </w:p>
        <w:sdt>
          <w:sdtPr>
            <w:alias w:val="Phone"/>
            <w:tag w:val=""/>
            <w:id w:val="1357783703"/>
            <w:placeholder>
              <w:docPart w:val="85A2A6A4B35D4F95ABDCB9607D749E2A"/>
            </w:placeholder>
            <w:dataBinding w:prefixMappings="xmlns:ns0='http://schemas.microsoft.com/office/2006/coverPageProps' " w:xpath="/ns0:CoverPageProperties[1]/ns0:CompanyPhone[1]" w:storeItemID="{55AF091B-3C7A-41E3-B477-F2FDAA23CFDA}"/>
            <w:text/>
          </w:sdtPr>
          <w:sdtContent>
            <w:p w14:paraId="55D0BCC5" w14:textId="3BBBFB03" w:rsidR="00E350A4" w:rsidRDefault="00B0686B">
              <w:pPr>
                <w:pStyle w:val="Phone"/>
              </w:pPr>
              <w:r>
                <w:t>+254718040905</w:t>
              </w:r>
            </w:p>
          </w:sdtContent>
        </w:sdt>
        <w:p w14:paraId="43E6B7FF" w14:textId="77777777" w:rsidR="00E350A4" w:rsidRDefault="00E350A4">
          <w:pPr>
            <w:pStyle w:val="PersonalName"/>
          </w:pPr>
        </w:p>
        <w:sdt>
          <w:sdtPr>
            <w:alias w:val="E-mail Address"/>
            <w:tag w:val=""/>
            <w:id w:val="527535243"/>
            <w:placeholder>
              <w:docPart w:val="81292CAA6CE04832B7E0A54FF4BC2599"/>
            </w:placeholder>
            <w:dataBinding w:prefixMappings="xmlns:ns0='http://schemas.microsoft.com/office/2006/coverPageProps' " w:xpath="/ns0:CoverPageProperties[1]/ns0:CompanyEmail[1]" w:storeItemID="{55AF091B-3C7A-41E3-B477-F2FDAA23CFDA}"/>
            <w:text/>
          </w:sdtPr>
          <w:sdtContent>
            <w:p w14:paraId="052D87BC" w14:textId="5DF0544A" w:rsidR="00E350A4" w:rsidRDefault="00B0686B">
              <w:pPr>
                <w:pStyle w:val="SenderAddress"/>
              </w:pPr>
              <w:r>
                <w:t>Brianobanda08@gmail.com</w:t>
              </w:r>
            </w:p>
          </w:sdtContent>
        </w:sdt>
        <w:sdt>
          <w:sdtPr>
            <w:alias w:val="Address"/>
            <w:tag w:val=""/>
            <w:id w:val="539556739"/>
            <w:placeholder>
              <w:docPart w:val="C117133A3C0D45108F3583AC7A0818FE"/>
            </w:placeholder>
            <w:dataBinding w:prefixMappings="xmlns:ns0='http://schemas.microsoft.com/office/2006/coverPageProps' " w:xpath="/ns0:CoverPageProperties[1]/ns0:CompanyAddress[1]" w:storeItemID="{55AF091B-3C7A-41E3-B477-F2FDAA23CFDA}"/>
            <w:text/>
          </w:sdtPr>
          <w:sdtContent>
            <w:p w14:paraId="3EBCDF75" w14:textId="334E2D5F" w:rsidR="00E350A4" w:rsidRDefault="00B0686B">
              <w:pPr>
                <w:pStyle w:val="SenderAddress"/>
              </w:pPr>
              <w:r>
                <w:t>P.O BOX 1185-20200 KERICHO</w:t>
              </w:r>
            </w:p>
          </w:sdtContent>
        </w:sdt>
        <w:p w14:paraId="6ED57321" w14:textId="16A7B98E" w:rsidR="00E350A4" w:rsidRDefault="00E350A4">
          <w:pPr>
            <w:pStyle w:val="SenderAddress"/>
          </w:pPr>
        </w:p>
        <w:p w14:paraId="0DAE9AD9" w14:textId="77777777" w:rsidR="00E350A4" w:rsidRDefault="00000000"/>
      </w:sdtContent>
    </w:sdt>
    <w:p w14:paraId="7E7732FF" w14:textId="77777777" w:rsidR="00E350A4" w:rsidRDefault="00000000">
      <w:pPr>
        <w:pStyle w:val="SectionHeading"/>
      </w:pPr>
      <w:r>
        <w:t>Objectives</w:t>
      </w:r>
    </w:p>
    <w:p w14:paraId="3DEC5B5F" w14:textId="5380E638" w:rsidR="00E350A4" w:rsidRDefault="00373FAE">
      <w:r>
        <w:t>Seeking a position in cybersecurity team where I can combat cyber crimes and threats so as to deliver quality services to customers with an enhanced protection to their data, also seeking advance in the latest trends of IT in artificial intelligence.</w:t>
      </w:r>
    </w:p>
    <w:p w14:paraId="2F7A135F" w14:textId="77777777" w:rsidR="00E350A4" w:rsidRDefault="00000000">
      <w:pPr>
        <w:pStyle w:val="SectionHeading"/>
      </w:pPr>
      <w:r>
        <w:t>Education</w:t>
      </w:r>
    </w:p>
    <w:p w14:paraId="5CD4034E" w14:textId="4C8FB5C8" w:rsidR="00051DE4" w:rsidRDefault="00373FAE">
      <w:pPr>
        <w:pStyle w:val="Subsection"/>
      </w:pPr>
      <w:r>
        <w:t>Maseno University</w:t>
      </w:r>
    </w:p>
    <w:p w14:paraId="08720CC8" w14:textId="15E2F70B" w:rsidR="00E350A4" w:rsidRDefault="00373FAE">
      <w:pPr>
        <w:pStyle w:val="SubsectionDate"/>
        <w:spacing w:after="0"/>
      </w:pPr>
      <w:r>
        <w:rPr>
          <w:b/>
          <w:bCs/>
          <w:i/>
          <w:iCs/>
        </w:rPr>
        <w:t>2026</w:t>
      </w:r>
      <w:r w:rsidR="00000000">
        <w:rPr>
          <w:color w:val="A9A57C" w:themeColor="accent1"/>
        </w:rPr>
        <w:t>|</w:t>
      </w:r>
      <w:r w:rsidR="00000000">
        <w:t xml:space="preserve"> </w:t>
      </w:r>
      <w:r>
        <w:t>Bachelor of Science in Information and Communication Technology Management</w:t>
      </w:r>
    </w:p>
    <w:p w14:paraId="5246535C" w14:textId="2F11BF03" w:rsidR="00051DE4" w:rsidRDefault="00051DE4" w:rsidP="00051DE4">
      <w:pPr>
        <w:pStyle w:val="Subsection"/>
      </w:pPr>
      <w:r>
        <w:t>Ramba Secondary School</w:t>
      </w:r>
    </w:p>
    <w:p w14:paraId="13CF1224" w14:textId="0E62D100" w:rsidR="00051DE4" w:rsidRDefault="00051DE4">
      <w:pPr>
        <w:pStyle w:val="SubsectionDate"/>
        <w:spacing w:after="0"/>
      </w:pPr>
      <w:r>
        <w:rPr>
          <w:b/>
          <w:bCs/>
          <w:i/>
          <w:iCs/>
        </w:rPr>
        <w:t>202</w:t>
      </w:r>
      <w:r>
        <w:rPr>
          <w:b/>
          <w:bCs/>
          <w:i/>
          <w:iCs/>
        </w:rPr>
        <w:t>1</w:t>
      </w:r>
      <w:r>
        <w:rPr>
          <w:color w:val="A9A57C" w:themeColor="accent1"/>
        </w:rPr>
        <w:t>|</w:t>
      </w:r>
      <w:r>
        <w:t xml:space="preserve"> </w:t>
      </w:r>
      <w:r>
        <w:t>Kenya Certificate of Secondary Education</w:t>
      </w:r>
    </w:p>
    <w:p w14:paraId="2635124F" w14:textId="1EACE137" w:rsidR="0033639B" w:rsidRPr="0033639B" w:rsidRDefault="0033639B" w:rsidP="0033639B">
      <w:pPr>
        <w:pStyle w:val="SectionHeading"/>
        <w:rPr>
          <w:rStyle w:val="IntenseEmphasis"/>
          <w:b/>
          <w:bCs/>
          <w:i w:val="0"/>
          <w:iCs w:val="0"/>
          <w:color w:val="675E47" w:themeColor="text2"/>
        </w:rPr>
      </w:pPr>
      <w:r>
        <w:t>Accomplishments</w:t>
      </w:r>
    </w:p>
    <w:p w14:paraId="1A6115C6" w14:textId="3123687E" w:rsidR="00E350A4" w:rsidRDefault="00051DE4">
      <w:pPr>
        <w:pStyle w:val="ListParagraph"/>
        <w:numPr>
          <w:ilvl w:val="0"/>
          <w:numId w:val="4"/>
        </w:numPr>
        <w:spacing w:after="0"/>
        <w:ind w:left="288" w:hanging="288"/>
      </w:pPr>
      <w:r>
        <w:t>CCNAv7: Introduction to Networks</w:t>
      </w:r>
    </w:p>
    <w:p w14:paraId="7A69C211" w14:textId="11F40855" w:rsidR="00051DE4" w:rsidRDefault="00051DE4">
      <w:pPr>
        <w:pStyle w:val="ListParagraph"/>
        <w:numPr>
          <w:ilvl w:val="0"/>
          <w:numId w:val="4"/>
        </w:numPr>
        <w:spacing w:after="0"/>
        <w:ind w:left="288" w:hanging="288"/>
      </w:pPr>
      <w:r>
        <w:t>CCNAv7: Switching Routing and Wireless Essentials</w:t>
      </w:r>
    </w:p>
    <w:p w14:paraId="77576BC0" w14:textId="7A645FF0" w:rsidR="00051DE4" w:rsidRDefault="00051DE4">
      <w:pPr>
        <w:pStyle w:val="ListParagraph"/>
        <w:numPr>
          <w:ilvl w:val="0"/>
          <w:numId w:val="4"/>
        </w:numPr>
        <w:spacing w:after="0"/>
        <w:ind w:left="288" w:hanging="288"/>
      </w:pPr>
      <w:r>
        <w:t>Introduction to Cybersecurity</w:t>
      </w:r>
    </w:p>
    <w:p w14:paraId="5205DCBB" w14:textId="2ED74134" w:rsidR="00051DE4" w:rsidRDefault="00051DE4">
      <w:pPr>
        <w:pStyle w:val="ListParagraph"/>
        <w:numPr>
          <w:ilvl w:val="0"/>
          <w:numId w:val="4"/>
        </w:numPr>
        <w:spacing w:after="0"/>
        <w:ind w:left="288" w:hanging="288"/>
      </w:pPr>
      <w:r>
        <w:t>Networking Basics</w:t>
      </w:r>
    </w:p>
    <w:p w14:paraId="3252FC5E" w14:textId="2D164988" w:rsidR="00051DE4" w:rsidRDefault="00051DE4">
      <w:pPr>
        <w:pStyle w:val="ListParagraph"/>
        <w:numPr>
          <w:ilvl w:val="0"/>
          <w:numId w:val="4"/>
        </w:numPr>
        <w:spacing w:after="0"/>
        <w:ind w:left="288" w:hanging="288"/>
      </w:pPr>
      <w:r>
        <w:t>Networking Devices and Initial Configuration</w:t>
      </w:r>
    </w:p>
    <w:p w14:paraId="35382F1B" w14:textId="345E272F" w:rsidR="00051DE4" w:rsidRDefault="00051DE4">
      <w:pPr>
        <w:pStyle w:val="ListParagraph"/>
        <w:numPr>
          <w:ilvl w:val="0"/>
          <w:numId w:val="4"/>
        </w:numPr>
        <w:spacing w:after="0"/>
        <w:ind w:left="288" w:hanging="288"/>
      </w:pPr>
      <w:r>
        <w:t>Cyber Threat Management</w:t>
      </w:r>
    </w:p>
    <w:p w14:paraId="1CA93053" w14:textId="19C50AA2" w:rsidR="00051DE4" w:rsidRDefault="00051DE4">
      <w:pPr>
        <w:pStyle w:val="ListParagraph"/>
        <w:numPr>
          <w:ilvl w:val="0"/>
          <w:numId w:val="4"/>
        </w:numPr>
        <w:spacing w:after="0"/>
        <w:ind w:left="288" w:hanging="288"/>
      </w:pPr>
      <w:r>
        <w:t>Endpoint Security</w:t>
      </w:r>
    </w:p>
    <w:p w14:paraId="2280E8BC" w14:textId="2C50979D" w:rsidR="00051DE4" w:rsidRDefault="00051DE4">
      <w:pPr>
        <w:pStyle w:val="ListParagraph"/>
        <w:numPr>
          <w:ilvl w:val="0"/>
          <w:numId w:val="4"/>
        </w:numPr>
        <w:spacing w:after="0"/>
        <w:ind w:left="288" w:hanging="288"/>
      </w:pPr>
      <w:r>
        <w:t>CS50AI: Introduction to AI with python</w:t>
      </w:r>
    </w:p>
    <w:p w14:paraId="2CF90574" w14:textId="77777777" w:rsidR="00E350A4" w:rsidRDefault="00000000">
      <w:pPr>
        <w:pStyle w:val="SectionHeading"/>
      </w:pPr>
      <w:r>
        <w:t>Skills</w:t>
      </w:r>
    </w:p>
    <w:p w14:paraId="5B9A2303" w14:textId="77777777" w:rsidR="0033639B" w:rsidRPr="00653FAB" w:rsidRDefault="0033639B" w:rsidP="0033639B">
      <w:pPr>
        <w:pStyle w:val="ListParagraph"/>
        <w:numPr>
          <w:ilvl w:val="0"/>
          <w:numId w:val="4"/>
        </w:numPr>
        <w:spacing w:line="259" w:lineRule="auto"/>
        <w:rPr>
          <w:rFonts w:ascii="Times New Roman" w:hAnsi="Times New Roman" w:cs="Times New Roman"/>
        </w:rPr>
      </w:pPr>
      <w:r w:rsidRPr="00653FAB">
        <w:rPr>
          <w:rFonts w:ascii="Times New Roman" w:hAnsi="Times New Roman" w:cs="Times New Roman"/>
        </w:rPr>
        <w:t xml:space="preserve">Team work                                                         </w:t>
      </w:r>
    </w:p>
    <w:p w14:paraId="433E1A7B" w14:textId="77777777" w:rsidR="0033639B" w:rsidRPr="00653FAB" w:rsidRDefault="0033639B" w:rsidP="0033639B">
      <w:pPr>
        <w:pStyle w:val="ListParagraph"/>
        <w:numPr>
          <w:ilvl w:val="0"/>
          <w:numId w:val="4"/>
        </w:numPr>
        <w:spacing w:line="259" w:lineRule="auto"/>
        <w:rPr>
          <w:rFonts w:ascii="Times New Roman" w:hAnsi="Times New Roman" w:cs="Times New Roman"/>
        </w:rPr>
      </w:pPr>
      <w:r w:rsidRPr="00653FAB">
        <w:rPr>
          <w:rFonts w:ascii="Times New Roman" w:hAnsi="Times New Roman" w:cs="Times New Roman"/>
        </w:rPr>
        <w:t xml:space="preserve">Time management                                              </w:t>
      </w:r>
    </w:p>
    <w:p w14:paraId="096789E3" w14:textId="77777777" w:rsidR="0033639B" w:rsidRDefault="0033639B" w:rsidP="0033639B">
      <w:pPr>
        <w:pStyle w:val="ListParagraph"/>
        <w:numPr>
          <w:ilvl w:val="0"/>
          <w:numId w:val="4"/>
        </w:numPr>
        <w:spacing w:line="259" w:lineRule="auto"/>
        <w:rPr>
          <w:rFonts w:ascii="Times New Roman" w:hAnsi="Times New Roman" w:cs="Times New Roman"/>
        </w:rPr>
      </w:pPr>
      <w:r w:rsidRPr="00653FAB">
        <w:rPr>
          <w:rFonts w:ascii="Times New Roman" w:hAnsi="Times New Roman" w:cs="Times New Roman"/>
        </w:rPr>
        <w:t xml:space="preserve">Problem solving  </w:t>
      </w:r>
    </w:p>
    <w:p w14:paraId="408ACC35" w14:textId="6C56DD5D" w:rsidR="0033639B" w:rsidRPr="00653FAB" w:rsidRDefault="0033639B" w:rsidP="0033639B">
      <w:pPr>
        <w:pStyle w:val="ListParagraph"/>
        <w:numPr>
          <w:ilvl w:val="0"/>
          <w:numId w:val="4"/>
        </w:numPr>
        <w:spacing w:line="259" w:lineRule="auto"/>
        <w:rPr>
          <w:rFonts w:ascii="Times New Roman" w:hAnsi="Times New Roman" w:cs="Times New Roman"/>
        </w:rPr>
      </w:pPr>
      <w:r>
        <w:rPr>
          <w:rFonts w:ascii="Times New Roman" w:hAnsi="Times New Roman" w:cs="Times New Roman"/>
        </w:rPr>
        <w:t>Critical thinking</w:t>
      </w:r>
      <w:r w:rsidRPr="00653FAB">
        <w:rPr>
          <w:rFonts w:ascii="Times New Roman" w:hAnsi="Times New Roman" w:cs="Times New Roman"/>
        </w:rPr>
        <w:t xml:space="preserve">                                               </w:t>
      </w:r>
    </w:p>
    <w:p w14:paraId="68530FAD" w14:textId="1B505147" w:rsidR="00E350A4" w:rsidRDefault="00E350A4" w:rsidP="0033639B">
      <w:pPr>
        <w:pStyle w:val="ListParagraph"/>
        <w:spacing w:after="0"/>
        <w:ind w:left="288" w:firstLine="0"/>
      </w:pPr>
    </w:p>
    <w:p w14:paraId="558D4633" w14:textId="77777777" w:rsidR="00E350A4" w:rsidRDefault="00E350A4">
      <w:pPr>
        <w:spacing w:after="200" w:line="276" w:lineRule="auto"/>
      </w:pPr>
    </w:p>
    <w:sectPr w:rsidR="00E350A4">
      <w:headerReference w:type="even" r:id="rId10"/>
      <w:footerReference w:type="even" r:id="rId11"/>
      <w:footerReference w:type="default" r:id="rId12"/>
      <w:headerReference w:type="first" r:id="rId13"/>
      <w:pgSz w:w="12240" w:h="15840"/>
      <w:pgMar w:top="288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90B7C" w14:textId="77777777" w:rsidR="00EC05D3" w:rsidRDefault="00EC05D3">
      <w:pPr>
        <w:spacing w:after="0" w:line="240" w:lineRule="auto"/>
      </w:pPr>
      <w:r>
        <w:separator/>
      </w:r>
    </w:p>
  </w:endnote>
  <w:endnote w:type="continuationSeparator" w:id="0">
    <w:p w14:paraId="7FFC2479" w14:textId="77777777" w:rsidR="00EC05D3" w:rsidRDefault="00EC0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1E903" w14:textId="77777777" w:rsidR="00E350A4" w:rsidRDefault="00000000">
    <w:pPr>
      <w:pStyle w:val="Footer"/>
    </w:pPr>
    <w:r>
      <w:rPr>
        <w:noProof/>
        <w:lang w:eastAsia="ja-JP"/>
      </w:rPr>
      <mc:AlternateContent>
        <mc:Choice Requires="wps">
          <w:drawing>
            <wp:anchor distT="0" distB="0" distL="114300" distR="114300" simplePos="0" relativeHeight="251669504" behindDoc="1" locked="0" layoutInCell="1" allowOverlap="1" wp14:anchorId="14A2FEBE" wp14:editId="4C137D4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7109E" w14:textId="77777777" w:rsidR="00E350A4" w:rsidRDefault="00E350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4A2FEBE"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LSU+d4FAgAAWQQAAA4AAAAAAAAA&#10;AAAAAAAALgIAAGRycy9lMm9Eb2MueG1sUEsBAi0AFAAGAAgAAAAhAI5gIxrZAAAABgEAAA8AAAAA&#10;AAAAAAAAAAAAXwQAAGRycy9kb3ducmV2LnhtbFBLBQYAAAAABAAEAPMAAABlBQAAAAA=&#10;" fillcolor="#675e47 [3215]" stroked="f" strokeweight="2pt">
              <v:textbox>
                <w:txbxContent>
                  <w:p w14:paraId="5567109E" w14:textId="77777777" w:rsidR="00E350A4" w:rsidRDefault="00E350A4">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0528" behindDoc="1" locked="0" layoutInCell="1" allowOverlap="1" wp14:anchorId="22BA578D" wp14:editId="61BD83A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FE2CA" w14:textId="77777777" w:rsidR="00E350A4" w:rsidRDefault="00E350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2BA578D"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OpLfJH8AQAAWwQAAA4AAAAAAAAAAAAAAAAA&#10;LgIAAGRycy9lMm9Eb2MueG1sUEsBAi0AFAAGAAgAAAAhAHvfLULcAAAABQEAAA8AAAAAAAAAAAAA&#10;AAAAVgQAAGRycy9kb3ducmV2LnhtbFBLBQYAAAAABAAEAPMAAABfBQAAAAA=&#10;" fillcolor="#a9a57c [3204]" stroked="f" strokeweight="2pt">
              <v:textbox>
                <w:txbxContent>
                  <w:p w14:paraId="7C1FE2CA" w14:textId="77777777" w:rsidR="00E350A4" w:rsidRDefault="00E350A4"/>
                </w:txbxContent>
              </v:textbox>
              <w10:wrap anchorx="page" anchory="page"/>
            </v:rect>
          </w:pict>
        </mc:Fallback>
      </mc:AlternateContent>
    </w:r>
    <w:r>
      <w:rPr>
        <w:noProof/>
        <w:lang w:eastAsia="ja-JP"/>
      </w:rPr>
      <mc:AlternateContent>
        <mc:Choice Requires="wps">
          <w:drawing>
            <wp:anchor distT="0" distB="0" distL="114300" distR="114300" simplePos="0" relativeHeight="251671552" behindDoc="0" locked="0" layoutInCell="1" allowOverlap="1" wp14:anchorId="3E6F954D" wp14:editId="59BF6E55">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18BDFCC" w14:textId="77777777" w:rsidR="00E350A4"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F954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FSoUAF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018BDFCC" w14:textId="77777777" w:rsidR="00E350A4"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4771A" w14:textId="77777777" w:rsidR="00E350A4" w:rsidRDefault="00000000">
    <w:r>
      <w:rPr>
        <w:noProof/>
        <w:color w:val="000000"/>
        <w:lang w:eastAsia="ja-JP"/>
      </w:rPr>
      <mc:AlternateContent>
        <mc:Choice Requires="wps">
          <w:drawing>
            <wp:anchor distT="0" distB="0" distL="114300" distR="114300" simplePos="0" relativeHeight="251676672" behindDoc="1" locked="0" layoutInCell="1" allowOverlap="1" wp14:anchorId="1FF89809" wp14:editId="1EED4CFD">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2C9B464"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73600" behindDoc="1" locked="0" layoutInCell="1" allowOverlap="1" wp14:anchorId="10AF56D6" wp14:editId="31A309D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B7957" w14:textId="77777777" w:rsidR="00E350A4" w:rsidRDefault="00E350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0AF56D6"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BuWnq3BQIAAFkEAAAOAAAA&#10;AAAAAAAAAAAAAC4CAABkcnMvZTJvRG9jLnhtbFBLAQItABQABgAIAAAAIQBmtAOy3QAAAAYBAAAP&#10;AAAAAAAAAAAAAAAAAF8EAABkcnMvZG93bnJldi54bWxQSwUGAAAAAAQABADzAAAAaQUAAAAA&#10;" fillcolor="#675e47 [3215]" stroked="f" strokeweight="2pt">
              <v:textbox>
                <w:txbxContent>
                  <w:p w14:paraId="411B7957" w14:textId="77777777" w:rsidR="00E350A4" w:rsidRDefault="00E350A4">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56BC41A2" wp14:editId="0F2ED239">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BCFA80" w14:textId="77777777" w:rsidR="00E350A4" w:rsidRDefault="00E350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BC41A2"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BjDNIA/AEAAFsEAAAOAAAAAAAAAAAAAAAAAC4C&#10;AABkcnMvZTJvRG9jLnhtbFBLAQItABQABgAIAAAAIQAJOTcu2gAAAAUBAAAPAAAAAAAAAAAAAAAA&#10;AFYEAABkcnMvZG93bnJldi54bWxQSwUGAAAAAAQABADzAAAAXQUAAAAA&#10;" fillcolor="#a9a57c [3204]" stroked="f" strokeweight="2pt">
              <v:textbox>
                <w:txbxContent>
                  <w:p w14:paraId="76BCFA80" w14:textId="77777777" w:rsidR="00E350A4" w:rsidRDefault="00E350A4"/>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12439D8A" wp14:editId="46FF7FE3">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0401AEB" w14:textId="77777777" w:rsidR="00E350A4"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39D8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" filled="t" fillcolor="#a9a57c [3204]" strokecolor="white [3212]" strokeweight="1pt">
              <v:path arrowok="t"/>
              <v:textbox inset="0,,0">
                <w:txbxContent>
                  <w:p w14:paraId="00401AEB" w14:textId="77777777" w:rsidR="00E350A4" w:rsidRDefault="00000000">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8DCA6" w14:textId="77777777" w:rsidR="00EC05D3" w:rsidRDefault="00EC05D3">
      <w:pPr>
        <w:spacing w:after="0" w:line="240" w:lineRule="auto"/>
      </w:pPr>
      <w:r>
        <w:separator/>
      </w:r>
    </w:p>
  </w:footnote>
  <w:footnote w:type="continuationSeparator" w:id="0">
    <w:p w14:paraId="4D2C211D" w14:textId="77777777" w:rsidR="00EC05D3" w:rsidRDefault="00EC0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6D3CB" w14:textId="77777777" w:rsidR="00E350A4" w:rsidRDefault="00000000">
    <w:pPr>
      <w:pStyle w:val="Header"/>
    </w:pPr>
    <w:r>
      <w:rPr>
        <w:noProof/>
        <w:color w:val="000000"/>
        <w:lang w:eastAsia="ja-JP"/>
      </w:rPr>
      <mc:AlternateContent>
        <mc:Choice Requires="wps">
          <w:drawing>
            <wp:anchor distT="0" distB="0" distL="114300" distR="114300" simplePos="0" relativeHeight="251666432" behindDoc="1" locked="0" layoutInCell="1" allowOverlap="1" wp14:anchorId="2518B0B0" wp14:editId="3F3F08A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6A927F8"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7456" behindDoc="0" locked="0" layoutInCell="1" allowOverlap="1" wp14:anchorId="703C0220" wp14:editId="492A7172">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3A61C" w14:textId="77777777" w:rsidR="00E350A4" w:rsidRDefault="00000000">
                          <w:pPr>
                            <w:jc w:val="center"/>
                            <w:rPr>
                              <w:color w:val="FFFFFF" w:themeColor="background1"/>
                            </w:rPr>
                          </w:pPr>
                          <w:r>
                            <w:rPr>
                              <w:color w:val="FFFFFF" w:themeColor="background1"/>
                            </w:rPr>
                            <w:t xml:space="preserve">Resume: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03C0220"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" fillcolor="#675e47 [3215]" stroked="f" strokeweight=".5pt">
              <v:textbox style="layout-flow:vertical;mso-layout-flow-alt:bottom-to-top">
                <w:txbxContent>
                  <w:p w14:paraId="0E33A61C" w14:textId="77777777" w:rsidR="00E350A4" w:rsidRDefault="00000000">
                    <w:pPr>
                      <w:jc w:val="center"/>
                      <w:rPr>
                        <w:color w:val="FFFFFF" w:themeColor="background1"/>
                      </w:rPr>
                    </w:pPr>
                    <w:r>
                      <w:rPr>
                        <w:color w:val="FFFFFF" w:themeColor="background1"/>
                      </w:rPr>
                      <w:t xml:space="preserve">Resume: </w:t>
                    </w:r>
                  </w:p>
                </w:txbxContent>
              </v:textbox>
              <w10:wrap anchorx="page" anchory="page"/>
            </v:shape>
          </w:pict>
        </mc:Fallback>
      </mc:AlternateContent>
    </w:r>
    <w:r>
      <w:rPr>
        <w:noProof/>
        <w:lang w:eastAsia="ja-JP"/>
      </w:rPr>
      <mc:AlternateContent>
        <mc:Choice Requires="wps">
          <w:drawing>
            <wp:anchor distT="0" distB="0" distL="114300" distR="114300" simplePos="0" relativeHeight="251665408" behindDoc="1" locked="0" layoutInCell="1" allowOverlap="1" wp14:anchorId="7C4F0AF0" wp14:editId="7F6381E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57A46" w14:textId="77777777" w:rsidR="00E350A4" w:rsidRDefault="00E350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C4F0AF0"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14457A46" w14:textId="77777777" w:rsidR="00E350A4" w:rsidRDefault="00E350A4"/>
                </w:txbxContent>
              </v:textbox>
              <w10:wrap anchorx="page" anchory="page"/>
            </v:rect>
          </w:pict>
        </mc:Fallback>
      </mc:AlternateContent>
    </w:r>
    <w:r>
      <w:rPr>
        <w:noProof/>
        <w:lang w:eastAsia="ja-JP"/>
      </w:rPr>
      <mc:AlternateContent>
        <mc:Choice Requires="wps">
          <w:drawing>
            <wp:anchor distT="0" distB="0" distL="114300" distR="114300" simplePos="0" relativeHeight="251664384" behindDoc="1" locked="0" layoutInCell="1" allowOverlap="1" wp14:anchorId="277CABA1" wp14:editId="74D1186D">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6CBD1" w14:textId="77777777" w:rsidR="00E350A4" w:rsidRDefault="00E350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77CABA1"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1FB6CBD1" w14:textId="77777777" w:rsidR="00E350A4" w:rsidRDefault="00E350A4">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70B65" w14:textId="77777777" w:rsidR="00E350A4" w:rsidRDefault="00000000">
    <w:pPr>
      <w:pStyle w:val="Header"/>
    </w:pPr>
    <w:r>
      <w:rPr>
        <w:noProof/>
        <w:lang w:eastAsia="ja-JP"/>
      </w:rPr>
      <mc:AlternateContent>
        <mc:Choice Requires="wps">
          <w:drawing>
            <wp:anchor distT="0" distB="0" distL="114300" distR="114300" simplePos="0" relativeHeight="251662336" behindDoc="1" locked="0" layoutInCell="1" allowOverlap="1" wp14:anchorId="52DA0F9D" wp14:editId="1295E64F">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486CC5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w:t xml:space="preserve"> </w:t>
    </w:r>
    <w:r>
      <w:rPr>
        <w:noProof/>
        <w:lang w:eastAsia="ja-JP"/>
      </w:rPr>
      <mc:AlternateContent>
        <mc:Choice Requires="wps">
          <w:drawing>
            <wp:anchor distT="0" distB="0" distL="114300" distR="114300" simplePos="0" relativeHeight="251659264" behindDoc="0" locked="0" layoutInCell="1" allowOverlap="1" wp14:anchorId="1BB12A3C" wp14:editId="76AE08D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D1046" w14:textId="77777777" w:rsidR="00E350A4" w:rsidRDefault="00E350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BB12A3C"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056D1046" w14:textId="77777777" w:rsidR="00E350A4" w:rsidRDefault="00E350A4">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1" allowOverlap="1" wp14:anchorId="0D9670DC" wp14:editId="5F745D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CA79A" w14:textId="77777777" w:rsidR="00E350A4" w:rsidRDefault="00E350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D9670DC"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1C6CA79A" w14:textId="77777777" w:rsidR="00E350A4" w:rsidRDefault="00E350A4"/>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C4417"/>
    <w:multiLevelType w:val="hybridMultilevel"/>
    <w:tmpl w:val="E196E8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09477695">
    <w:abstractNumId w:val="4"/>
  </w:num>
  <w:num w:numId="2" w16cid:durableId="1591547382">
    <w:abstractNumId w:val="2"/>
  </w:num>
  <w:num w:numId="3" w16cid:durableId="1720780435">
    <w:abstractNumId w:val="3"/>
  </w:num>
  <w:num w:numId="4" w16cid:durableId="1940213072">
    <w:abstractNumId w:val="1"/>
  </w:num>
  <w:num w:numId="5" w16cid:durableId="711346997">
    <w:abstractNumId w:val="0"/>
  </w:num>
  <w:num w:numId="6" w16cid:durableId="802962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AE"/>
    <w:rsid w:val="000319AE"/>
    <w:rsid w:val="00051DE4"/>
    <w:rsid w:val="000D4358"/>
    <w:rsid w:val="0033639B"/>
    <w:rsid w:val="00373FAE"/>
    <w:rsid w:val="00532089"/>
    <w:rsid w:val="00B0686B"/>
    <w:rsid w:val="00E350A4"/>
    <w:rsid w:val="00EC05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C2E66"/>
  <w15:docId w15:val="{4B50E4B1-6EAD-4871-9AA5-33D8EA07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link w:val="SectionHeadingChar"/>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pPr>
      <w:spacing w:before="0"/>
    </w:pPr>
    <w:rPr>
      <w:color w:val="A9A57C"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 w:type="character" w:customStyle="1" w:styleId="SectionHeadingChar">
    <w:name w:val="Section Heading Char"/>
    <w:basedOn w:val="Heading1Char"/>
    <w:link w:val="SectionHeading"/>
    <w:rsid w:val="0033639B"/>
    <w:rPr>
      <w:rFonts w:asciiTheme="majorHAnsi" w:eastAsiaTheme="majorEastAsia" w:hAnsiTheme="majorHAnsi" w:cstheme="majorBidi"/>
      <w:b/>
      <w:bCs/>
      <w:color w:val="675E47" w:themeColor="text2"/>
      <w:sz w:val="24"/>
      <w:szCs w:val="28"/>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0F91F9B1F24A3284BE95189869E768"/>
        <w:category>
          <w:name w:val="General"/>
          <w:gallery w:val="placeholder"/>
        </w:category>
        <w:types>
          <w:type w:val="bbPlcHdr"/>
        </w:types>
        <w:behaviors>
          <w:behavior w:val="content"/>
        </w:behaviors>
        <w:guid w:val="{0777BC65-61B4-49BB-8E56-C49D7A7280B0}"/>
      </w:docPartPr>
      <w:docPartBody>
        <w:p w:rsidR="00000000" w:rsidRDefault="00000000">
          <w:pPr>
            <w:pStyle w:val="9B0F91F9B1F24A3284BE95189869E768"/>
          </w:pPr>
          <w:r>
            <w:rPr>
              <w:rStyle w:val="PlaceholderText"/>
            </w:rPr>
            <w:t>Choose a building block.</w:t>
          </w:r>
        </w:p>
      </w:docPartBody>
    </w:docPart>
    <w:docPart>
      <w:docPartPr>
        <w:name w:val="201A3E9209AF4298B42D8E7BE01D08C9"/>
        <w:category>
          <w:name w:val="General"/>
          <w:gallery w:val="placeholder"/>
        </w:category>
        <w:types>
          <w:type w:val="bbPlcHdr"/>
        </w:types>
        <w:behaviors>
          <w:behavior w:val="content"/>
        </w:behaviors>
        <w:guid w:val="{3A7A0EA9-3E2C-42AC-A028-DD0394553911}"/>
      </w:docPartPr>
      <w:docPartBody>
        <w:p w:rsidR="00000000" w:rsidRDefault="00000000">
          <w:pPr>
            <w:pStyle w:val="201A3E9209AF4298B42D8E7BE01D08C9"/>
          </w:pPr>
          <w:r>
            <w:t>[Type the date]</w:t>
          </w:r>
        </w:p>
      </w:docPartBody>
    </w:docPart>
    <w:docPart>
      <w:docPartPr>
        <w:name w:val="BFF4BE007D984360B24422C26D5DA3BF"/>
        <w:category>
          <w:name w:val="General"/>
          <w:gallery w:val="placeholder"/>
        </w:category>
        <w:types>
          <w:type w:val="bbPlcHdr"/>
        </w:types>
        <w:behaviors>
          <w:behavior w:val="content"/>
        </w:behaviors>
        <w:guid w:val="{65C6FA85-7140-493B-B448-2AE3F999CBE2}"/>
      </w:docPartPr>
      <w:docPartBody>
        <w:p w:rsidR="00000000" w:rsidRDefault="00000000">
          <w:pPr>
            <w:pStyle w:val="BFF4BE007D984360B24422C26D5DA3BF"/>
          </w:pPr>
          <w:r>
            <w:rPr>
              <w:rStyle w:val="PlaceholderText"/>
            </w:rPr>
            <w:t>[Type Your Name]</w:t>
          </w:r>
        </w:p>
      </w:docPartBody>
    </w:docPart>
    <w:docPart>
      <w:docPartPr>
        <w:name w:val="85A2A6A4B35D4F95ABDCB9607D749E2A"/>
        <w:category>
          <w:name w:val="General"/>
          <w:gallery w:val="placeholder"/>
        </w:category>
        <w:types>
          <w:type w:val="bbPlcHdr"/>
        </w:types>
        <w:behaviors>
          <w:behavior w:val="content"/>
        </w:behaviors>
        <w:guid w:val="{CEFBFFBE-5EF9-4476-9B6E-E7F503A97B86}"/>
      </w:docPartPr>
      <w:docPartBody>
        <w:p w:rsidR="00000000" w:rsidRDefault="00000000">
          <w:pPr>
            <w:pStyle w:val="85A2A6A4B35D4F95ABDCB9607D749E2A"/>
          </w:pPr>
          <w:r>
            <w:rPr>
              <w:rStyle w:val="PlaceholderText"/>
              <w:color w:val="000000"/>
            </w:rPr>
            <w:t>[Type your phone number]</w:t>
          </w:r>
        </w:p>
      </w:docPartBody>
    </w:docPart>
    <w:docPart>
      <w:docPartPr>
        <w:name w:val="81292CAA6CE04832B7E0A54FF4BC2599"/>
        <w:category>
          <w:name w:val="General"/>
          <w:gallery w:val="placeholder"/>
        </w:category>
        <w:types>
          <w:type w:val="bbPlcHdr"/>
        </w:types>
        <w:behaviors>
          <w:behavior w:val="content"/>
        </w:behaviors>
        <w:guid w:val="{FEC19199-D6A4-4486-8B64-40C9B6CD8C13}"/>
      </w:docPartPr>
      <w:docPartBody>
        <w:p w:rsidR="00000000" w:rsidRDefault="00000000">
          <w:pPr>
            <w:pStyle w:val="81292CAA6CE04832B7E0A54FF4BC2599"/>
          </w:pPr>
          <w:r>
            <w:rPr>
              <w:rStyle w:val="PlaceholderText"/>
              <w:color w:val="000000"/>
            </w:rPr>
            <w:t>[Type your e-mail]</w:t>
          </w:r>
        </w:p>
      </w:docPartBody>
    </w:docPart>
    <w:docPart>
      <w:docPartPr>
        <w:name w:val="C117133A3C0D45108F3583AC7A0818FE"/>
        <w:category>
          <w:name w:val="General"/>
          <w:gallery w:val="placeholder"/>
        </w:category>
        <w:types>
          <w:type w:val="bbPlcHdr"/>
        </w:types>
        <w:behaviors>
          <w:behavior w:val="content"/>
        </w:behaviors>
        <w:guid w:val="{426D9802-1DBB-4B37-B7C4-A3C2F1FCB44A}"/>
      </w:docPartPr>
      <w:docPartBody>
        <w:p w:rsidR="00000000" w:rsidRDefault="00000000">
          <w:pPr>
            <w:pStyle w:val="C117133A3C0D45108F3583AC7A0818FE"/>
          </w:pPr>
          <w:r>
            <w:rPr>
              <w:rStyle w:val="PlaceholderText"/>
              <w:color w:val="000000"/>
            </w:rPr>
            <w:t>[Type your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79"/>
    <w:rsid w:val="000D4358"/>
    <w:rsid w:val="009E5779"/>
    <w:rsid w:val="00B34EC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KE" w:eastAsia="en-K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9B0F91F9B1F24A3284BE95189869E768">
    <w:name w:val="9B0F91F9B1F24A3284BE95189869E768"/>
  </w:style>
  <w:style w:type="paragraph" w:customStyle="1" w:styleId="201A3E9209AF4298B42D8E7BE01D08C9">
    <w:name w:val="201A3E9209AF4298B42D8E7BE01D08C9"/>
  </w:style>
  <w:style w:type="paragraph" w:customStyle="1" w:styleId="BFF4BE007D984360B24422C26D5DA3BF">
    <w:name w:val="BFF4BE007D984360B24422C26D5DA3BF"/>
  </w:style>
  <w:style w:type="paragraph" w:customStyle="1" w:styleId="85A2A6A4B35D4F95ABDCB9607D749E2A">
    <w:name w:val="85A2A6A4B35D4F95ABDCB9607D749E2A"/>
  </w:style>
  <w:style w:type="paragraph" w:customStyle="1" w:styleId="81292CAA6CE04832B7E0A54FF4BC2599">
    <w:name w:val="81292CAA6CE04832B7E0A54FF4BC2599"/>
  </w:style>
  <w:style w:type="paragraph" w:customStyle="1" w:styleId="C117133A3C0D45108F3583AC7A0818FE">
    <w:name w:val="C117133A3C0D45108F3583AC7A0818FE"/>
  </w:style>
  <w:style w:type="paragraph" w:customStyle="1" w:styleId="577F27B8B40647878DFD5267CFC51E18">
    <w:name w:val="577F27B8B40647878DFD5267CFC51E18"/>
  </w:style>
  <w:style w:type="paragraph" w:customStyle="1" w:styleId="DDFB548D6AD748A9BBA43BE9B78984EE">
    <w:name w:val="DDFB548D6AD748A9BBA43BE9B78984EE"/>
  </w:style>
  <w:style w:type="paragraph" w:customStyle="1" w:styleId="B0E805D3197D4F09A41EB4DCB713D9EA">
    <w:name w:val="B0E805D3197D4F09A41EB4DCB713D9EA"/>
  </w:style>
  <w:style w:type="paragraph" w:customStyle="1" w:styleId="532F1BF7AB024FF98A5272919D4800CE">
    <w:name w:val="532F1BF7AB024FF98A5272919D4800CE"/>
  </w:style>
  <w:style w:type="paragraph" w:customStyle="1" w:styleId="5C100CB03FEE4931AA5A9AE5E1E1B308">
    <w:name w:val="5C100CB03FEE4931AA5A9AE5E1E1B308"/>
  </w:style>
  <w:style w:type="paragraph" w:customStyle="1" w:styleId="1D2F56D089D04CD5824D95AC1D6ED5DF">
    <w:name w:val="1D2F56D089D04CD5824D95AC1D6ED5DF"/>
  </w:style>
  <w:style w:type="paragraph" w:customStyle="1" w:styleId="9A12DD8D2EF94A2497B4D299B72B6928">
    <w:name w:val="9A12DD8D2EF94A2497B4D299B72B6928"/>
  </w:style>
  <w:style w:type="paragraph" w:customStyle="1" w:styleId="83E5851D19064E3794EFA853FB8E6182">
    <w:name w:val="83E5851D19064E3794EFA853FB8E6182"/>
  </w:style>
  <w:style w:type="paragraph" w:customStyle="1" w:styleId="5E2BBD5C9C074F99B27D7EFB018BEDF5">
    <w:name w:val="5E2BBD5C9C074F99B27D7EFB018BEDF5"/>
  </w:style>
  <w:style w:type="paragraph" w:customStyle="1" w:styleId="CCC302AF40C648EDBEFCCC6342454B28">
    <w:name w:val="CCC302AF40C648EDBEFCCC6342454B28"/>
  </w:style>
  <w:style w:type="paragraph" w:customStyle="1" w:styleId="0EEC6174D616404AAEB2DC97D98DA3CC">
    <w:name w:val="0EEC6174D616404AAEB2DC97D98DA3CC"/>
  </w:style>
  <w:style w:type="paragraph" w:customStyle="1" w:styleId="D7BCE35E08614B349B6F1D345FAA9927">
    <w:name w:val="D7BCE35E08614B349B6F1D345FAA9927"/>
  </w:style>
  <w:style w:type="paragraph" w:customStyle="1" w:styleId="72A1BBE86BCD44D4906D1224D528EA6A">
    <w:name w:val="72A1BBE86BCD44D4906D1224D528EA6A"/>
  </w:style>
  <w:style w:type="paragraph" w:customStyle="1" w:styleId="C82ECF02A0C64DB89DB2A6884D91D746">
    <w:name w:val="C82ECF02A0C64DB89DB2A6884D91D746"/>
    <w:rsid w:val="009E5779"/>
  </w:style>
  <w:style w:type="paragraph" w:customStyle="1" w:styleId="E18AE1E890A24E419B8E569DA24ADA2C">
    <w:name w:val="E18AE1E890A24E419B8E569DA24ADA2C"/>
    <w:rsid w:val="009E5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P.O BOX 1185-20200 KERICHO</CompanyAddress>
  <CompanyPhone>+254718040905</CompanyPhone>
  <CompanyFax/>
  <CompanyEmail>Brianobanda08@gmail.com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F8221F0E-2961-402A-AAAA-E85F587B8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40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OUMA</dc:creator>
  <cp:lastModifiedBy>BRIAN OUMA</cp:lastModifiedBy>
  <cp:revision>1</cp:revision>
  <dcterms:created xsi:type="dcterms:W3CDTF">2024-07-02T10:54:00Z</dcterms:created>
  <dcterms:modified xsi:type="dcterms:W3CDTF">2024-07-02T12:01:00Z</dcterms:modified>
</cp:coreProperties>
</file>